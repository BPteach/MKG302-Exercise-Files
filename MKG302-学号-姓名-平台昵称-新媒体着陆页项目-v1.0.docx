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D525135" w14:textId="519BCDB0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着陆页项目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/>
          <w:color w:val="232B2D"/>
          <w:lang w:val="en-US"/>
        </w:rPr>
        <w:t>这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是份</w:t>
      </w:r>
      <w:r w:rsidRPr="00914D9C">
        <w:rPr>
          <w:rFonts w:ascii="SimSun" w:eastAsia="SimSun" w:hAnsi="SimSun" w:cs="Hiragino Sans GB W3"/>
          <w:color w:val="232B2D"/>
          <w:lang w:val="en-US"/>
        </w:rPr>
        <w:t>项目配套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文件，你可以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跟着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项目文件，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到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课程的最后你将会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收获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一个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完完整整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由你自己</w:t>
      </w:r>
      <w:r w:rsidR="00035C2E" w:rsidRPr="00914D9C">
        <w:rPr>
          <w:rFonts w:ascii="SimSun" w:eastAsia="SimSun" w:hAnsi="SimSun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050408BC" w14:textId="0DE22975" w:rsidR="00C414BD" w:rsidRPr="00914D9C" w:rsidRDefault="00035C2E" w:rsidP="00914D9C">
      <w:pPr>
        <w:pStyle w:val="a"/>
      </w:pPr>
      <w:r w:rsidRPr="00914D9C">
        <w:rPr>
          <w:rFonts w:hint="eastAsia"/>
        </w:rPr>
        <w:t>导语</w:t>
      </w:r>
      <w:r w:rsidR="0063779B" w:rsidRPr="00914D9C">
        <w:t>：</w:t>
      </w:r>
      <w:r w:rsidR="0063779B" w:rsidRPr="00914D9C">
        <w:rPr>
          <w:rFonts w:hint="eastAsia"/>
        </w:rPr>
        <w:t>输出</w:t>
      </w:r>
      <w:r w:rsidR="0063779B" w:rsidRPr="00914D9C">
        <w:t>你的Idea</w:t>
      </w:r>
    </w:p>
    <w:p w14:paraId="709B1D80" w14:textId="0E3D1082" w:rsidR="00C414BD" w:rsidRPr="00914D9C" w:rsidRDefault="006E4C62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现在的你想做什么？一个网站、一个视频、一个公众号、一个活动……？那是一个什么样的网站／视频／公众号／活动呢？它们能够解决什么问题？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可参考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举例</w:t>
      </w:r>
      <w:r w:rsidR="00746D38" w:rsidRPr="00914D9C">
        <w:rPr>
          <w:rFonts w:ascii="SimSun" w:eastAsia="SimSun" w:hAnsi="SimSun" w:cs="Hiragino Sans GB W3"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 w:hint="eastAsia"/>
          <w:color w:val="232B2D"/>
          <w:lang w:val="en-US"/>
        </w:rPr>
        <w:t>写</w:t>
      </w:r>
      <w:r w:rsidR="00746D38" w:rsidRPr="00914D9C">
        <w:rPr>
          <w:rFonts w:ascii="SimSun" w:eastAsia="SimSun" w:hAnsi="SimSun" w:cs="Hiragino Sans GB W3" w:hint="eastAsia"/>
          <w:color w:val="232B2D"/>
          <w:lang w:val="en-US"/>
        </w:rPr>
        <w:t>出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你的Idea。</w:t>
      </w:r>
    </w:p>
    <w:p w14:paraId="23852517" w14:textId="41E412E1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举例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</w:p>
    <w:p w14:paraId="65B52BD6" w14:textId="09CF65D7" w:rsidR="00746D38" w:rsidRPr="00914D9C" w:rsidRDefault="00746D38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Idea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：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专注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教育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面对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大学生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／0-3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年职场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新人／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运营者／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创业者</w:t>
      </w:r>
      <w:r w:rsidR="008258FA"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等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人群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Pr="00914D9C">
        <w:rPr>
          <w:rFonts w:ascii="SimSun" w:eastAsia="SimSun" w:hAnsi="SimSun" w:cs="Hiragino Sans GB W3" w:hint="eastAsia"/>
          <w:i/>
          <w:color w:val="232B2D"/>
          <w:lang w:val="en-US"/>
        </w:rPr>
        <w:t>提供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新媒体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营销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技能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、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工具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的课程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，</w:t>
      </w:r>
      <w:r w:rsidR="008258FA" w:rsidRPr="00914D9C">
        <w:rPr>
          <w:rFonts w:ascii="SimSun" w:eastAsia="SimSun" w:hAnsi="SimSun" w:cs="Hiragino Sans GB W3"/>
          <w:i/>
          <w:color w:val="232B2D"/>
          <w:lang w:val="en-US"/>
        </w:rPr>
        <w:t>目的是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帮助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他们成为行业内</w:t>
      </w:r>
      <w:r w:rsidRPr="00914D9C">
        <w:rPr>
          <w:rFonts w:ascii="SimSun" w:eastAsia="SimSun" w:hAnsi="SimSun" w:cs="Hiragino Sans GB W3" w:hint="eastAsia"/>
          <w:i/>
          <w:color w:val="232B2D"/>
          <w:u w:val="single"/>
          <w:lang w:val="en-US"/>
        </w:rPr>
        <w:t>抢手</w:t>
      </w:r>
      <w:r w:rsidRPr="00914D9C">
        <w:rPr>
          <w:rFonts w:ascii="SimSun" w:eastAsia="SimSun" w:hAnsi="SimSun" w:cs="Hiragino Sans GB W3"/>
          <w:i/>
          <w:color w:val="232B2D"/>
          <w:u w:val="single"/>
          <w:lang w:val="en-US"/>
        </w:rPr>
        <w:t>的人才</w:t>
      </w:r>
      <w:r w:rsidRPr="00914D9C">
        <w:rPr>
          <w:rFonts w:ascii="SimSun" w:eastAsia="SimSun" w:hAnsi="SimSun" w:cs="Hiragino Sans GB W3"/>
          <w:i/>
          <w:color w:val="232B2D"/>
          <w:lang w:val="en-US"/>
        </w:rPr>
        <w:t>。</w:t>
      </w:r>
    </w:p>
    <w:p w14:paraId="55056BB9" w14:textId="77777777" w:rsidR="008258FA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i/>
          <w:color w:val="232B2D"/>
          <w:lang w:val="en-US"/>
        </w:rPr>
      </w:pPr>
    </w:p>
    <w:p w14:paraId="1F6A08E6" w14:textId="0E7F01F4" w:rsidR="00746D38" w:rsidRPr="00D73F61" w:rsidRDefault="006239D8" w:rsidP="00914D9C">
      <w:pPr>
        <w:spacing w:line="400" w:lineRule="exact"/>
        <w:ind w:firstLine="480"/>
        <w:rPr>
          <w:rFonts w:ascii="SimSun" w:eastAsia="SimSun" w:hAnsi="SimSun" w:cs="Hiragino Sans GB W3"/>
          <w:b/>
          <w:color w:val="000000" w:themeColor="text1"/>
          <w:lang w:val="en-US"/>
        </w:rPr>
      </w:pPr>
      <w:r w:rsidRPr="00D73F61">
        <w:rPr>
          <w:rFonts w:ascii="SimSun" w:eastAsia="SimSun" w:hAnsi="SimSun" w:cs="Hiragino Sans GB W3" w:hint="eastAsia"/>
          <w:b/>
          <w:color w:val="000000" w:themeColor="text1"/>
          <w:lang w:val="en-US"/>
        </w:rPr>
        <w:t>请</w:t>
      </w:r>
      <w:r w:rsidR="008258FA" w:rsidRPr="00D73F61">
        <w:rPr>
          <w:rFonts w:ascii="SimSun" w:eastAsia="SimSun" w:hAnsi="SimSun" w:cs="Hiragino Sans GB W3"/>
          <w:b/>
          <w:color w:val="000000" w:themeColor="text1"/>
          <w:lang w:val="en-US"/>
        </w:rPr>
        <w:t>写出你的Idea：</w:t>
      </w:r>
    </w:p>
    <w:p w14:paraId="09C7AF9D" w14:textId="363D8287" w:rsidR="00C414BD" w:rsidRPr="00914D9C" w:rsidRDefault="008258FA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  <w:r w:rsidRPr="00914D9C">
        <w:rPr>
          <w:rFonts w:ascii="SimSun" w:eastAsia="SimSun" w:hAnsi="SimSun" w:cs="Hiragino Sans GB W3" w:hint="eastAsia"/>
          <w:color w:val="232B2D"/>
          <w:lang w:val="en-US"/>
        </w:rPr>
        <w:t>做一个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</w:t>
      </w:r>
      <w:r w:rsidRPr="00914D9C">
        <w:rPr>
          <w:rFonts w:ascii="SimSun" w:eastAsia="SimSun" w:hAnsi="SimSun" w:cs="Hiragino Sans GB W3"/>
          <w:color w:val="232B2D"/>
          <w:lang w:val="en-US"/>
        </w:rPr>
        <w:t>的网站，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面</w:t>
      </w:r>
      <w:r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对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</w:t>
      </w:r>
      <w:r w:rsid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 xml:space="preserve">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</w:t>
      </w:r>
      <w:r w:rsidR="00914D9C" w:rsidRPr="00914D9C">
        <w:rPr>
          <w:rFonts w:ascii="SimSun" w:eastAsia="SimSun" w:hAnsi="SimSun" w:cs="Hiragino Sans GB W3" w:hint="eastAsia"/>
          <w:color w:val="232B2D"/>
          <w:u w:val="single"/>
          <w:lang w:val="en-US"/>
        </w:rPr>
        <w:t>的</w:t>
      </w:r>
      <w:r w:rsidRPr="00914D9C">
        <w:rPr>
          <w:rFonts w:ascii="SimSun" w:eastAsia="SimSun" w:hAnsi="SimSun" w:cs="Hiragino Sans GB W3"/>
          <w:color w:val="232B2D"/>
          <w:lang w:val="en-US"/>
        </w:rPr>
        <w:t>人群，</w:t>
      </w:r>
      <w:r w:rsidRPr="00914D9C">
        <w:rPr>
          <w:rFonts w:ascii="SimSun" w:eastAsia="SimSun" w:hAnsi="SimSun" w:cs="Hiragino Sans GB W3" w:hint="eastAsia"/>
          <w:color w:val="232B2D"/>
          <w:lang w:val="en-US"/>
        </w:rPr>
        <w:t>提供</w:t>
      </w:r>
      <w:r w:rsid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</w:t>
      </w:r>
      <w:r w:rsidR="00914D9C">
        <w:rPr>
          <w:rFonts w:ascii="SimSun" w:eastAsia="SimSun" w:hAnsi="SimSun" w:cs="Hiragino Sans GB W3"/>
          <w:color w:val="232B2D"/>
          <w:lang w:val="en-US"/>
        </w:rPr>
        <w:t>，目</w:t>
      </w:r>
      <w:r w:rsidR="00914D9C">
        <w:rPr>
          <w:rFonts w:ascii="SimSun" w:eastAsia="SimSun" w:hAnsi="SimSun" w:cs="Hiragino Sans GB W3" w:hint="eastAsia"/>
          <w:color w:val="232B2D"/>
          <w:lang w:val="en-US"/>
        </w:rPr>
        <w:t>的是</w:t>
      </w:r>
      <w:r w:rsidRPr="00914D9C">
        <w:rPr>
          <w:rFonts w:ascii="SimSun" w:eastAsia="SimSun" w:hAnsi="SimSun" w:cs="Hiragino Sans GB W3"/>
          <w:color w:val="232B2D"/>
          <w:u w:val="single"/>
          <w:lang w:val="en-US"/>
        </w:rPr>
        <w:t xml:space="preserve">                                       </w:t>
      </w:r>
      <w:r w:rsidRPr="00914D9C">
        <w:rPr>
          <w:rFonts w:ascii="SimSun" w:eastAsia="SimSun" w:hAnsi="SimSun" w:cs="Hiragino Sans GB W3"/>
          <w:color w:val="232B2D"/>
          <w:lang w:val="en-US"/>
        </w:rPr>
        <w:t>。</w:t>
      </w:r>
    </w:p>
    <w:p w14:paraId="21FDD41F" w14:textId="77777777" w:rsidR="00C414BD" w:rsidRPr="00914D9C" w:rsidRDefault="00C414BD" w:rsidP="00914D9C">
      <w:pPr>
        <w:spacing w:line="400" w:lineRule="exact"/>
        <w:ind w:firstLine="480"/>
        <w:rPr>
          <w:rFonts w:ascii="SimSun" w:eastAsia="SimSun" w:hAnsi="SimSun" w:cs="Hiragino Sans GB W3"/>
          <w:color w:val="232B2D"/>
          <w:lang w:val="en-US"/>
        </w:rPr>
      </w:pPr>
    </w:p>
    <w:p w14:paraId="21BF6B0D" w14:textId="104275E6" w:rsidR="00C414BD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Pr="00914D9C">
        <w:t>八大核心要素内容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0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03F536C2" w:rsidR="0063779B" w:rsidRPr="00914D9C" w:rsidRDefault="0063779B" w:rsidP="00914D9C">
      <w:pPr>
        <w:pStyle w:val="a"/>
      </w:pPr>
      <w:r w:rsidRPr="00914D9C">
        <w:t>输出你的</w:t>
      </w:r>
      <w:r w:rsidRPr="00914D9C">
        <w:rPr>
          <w:rFonts w:hint="eastAsia"/>
        </w:rPr>
        <w:t>着陆页</w:t>
      </w:r>
      <w:r w:rsidR="00983437" w:rsidRPr="00914D9C">
        <w:t>草图及</w:t>
      </w:r>
      <w:r w:rsidR="00983437" w:rsidRPr="00914D9C">
        <w:rPr>
          <w:rFonts w:hint="eastAsia"/>
        </w:rPr>
        <w:t>设计</w:t>
      </w:r>
      <w:r w:rsidR="00983437" w:rsidRPr="00914D9C">
        <w:t>图</w:t>
      </w:r>
    </w:p>
    <w:p w14:paraId="21F03888" w14:textId="5A923542" w:rsidR="00647D70" w:rsidRPr="00914D9C" w:rsidRDefault="00647D70" w:rsidP="00914D9C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点击了解</w:t>
      </w:r>
      <w:hyperlink r:id="rId12" w:history="1">
        <w:r w:rsidRPr="00647D70">
          <w:rPr>
            <w:rStyle w:val="aff9"/>
            <w:rFonts w:ascii="SimSun" w:eastAsia="SimSun" w:hAnsi="SimSun" w:cs="Hiragino Sans GB W3" w:hint="eastAsia"/>
            <w:lang w:val="en-US"/>
          </w:rPr>
          <w:t>推荐的草图、设计图工具</w:t>
        </w:r>
      </w:hyperlink>
      <w:r>
        <w:rPr>
          <w:rFonts w:ascii="SimSun" w:eastAsia="SimSun" w:hAnsi="SimSun" w:cs="Hiragino Sans GB W3" w:hint="eastAsia"/>
          <w:color w:val="232B2D"/>
          <w:lang w:val="en-US"/>
        </w:rPr>
        <w:t>。</w:t>
      </w:r>
    </w:p>
    <w:p w14:paraId="205ADF1E" w14:textId="77777777" w:rsid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</w:p>
    <w:p w14:paraId="24D797DF" w14:textId="17DB7179" w:rsidR="001F6B14" w:rsidRPr="00647D70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1）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你制作的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「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草图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」</w:t>
      </w:r>
      <w:r w:rsidRPr="00647D70">
        <w:rPr>
          <w:rFonts w:ascii="SimSun" w:eastAsia="SimSun" w:hAnsi="SimSun" w:cs="Hiragino Sans GB W3" w:hint="eastAsia"/>
          <w:color w:val="232B2D"/>
          <w:lang w:val="en-US"/>
        </w:rPr>
        <w:t>请粘贴在此处：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8010507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0D6EFC8" w14:textId="57C7DF92" w:rsidR="001A47DA" w:rsidRDefault="00647D70" w:rsidP="00647D70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r w:rsidRPr="00647D70">
        <w:rPr>
          <w:rFonts w:ascii="SimSun" w:eastAsia="SimSun" w:hAnsi="SimSun" w:cs="Hiragino Sans GB W3" w:hint="eastAsia"/>
          <w:color w:val="232B2D"/>
          <w:lang w:val="en-US"/>
        </w:rPr>
        <w:t>2）你制作的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网站着陆页「链接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」</w:t>
      </w:r>
      <w:r w:rsidR="001A47DA">
        <w:rPr>
          <w:rFonts w:ascii="SimSun" w:eastAsia="SimSun" w:hAnsi="SimSun" w:cs="Hiragino Sans GB W3" w:hint="eastAsia"/>
          <w:color w:val="232B2D"/>
          <w:lang w:val="en-US"/>
        </w:rPr>
        <w:t>粘贴在此处：</w:t>
      </w:r>
    </w:p>
    <w:p w14:paraId="612DBB58" w14:textId="77777777" w:rsidR="001A47DA" w:rsidRDefault="001A47DA" w:rsidP="00647D70">
      <w:pPr>
        <w:spacing w:line="400" w:lineRule="exact"/>
        <w:ind w:firstLineChars="200" w:firstLine="480"/>
        <w:rPr>
          <w:rFonts w:ascii="SimSun" w:eastAsia="SimSun" w:hAnsi="SimSun" w:cs="Hiragino Sans GB W3" w:hint="eastAsia"/>
          <w:color w:val="232B2D"/>
          <w:lang w:val="en-US"/>
        </w:rPr>
      </w:pPr>
      <w:bookmarkStart w:id="0" w:name="_GoBack"/>
      <w:bookmarkEnd w:id="0"/>
    </w:p>
    <w:p w14:paraId="26D7D919" w14:textId="589CE9C6" w:rsidR="00647D70" w:rsidRPr="00647D70" w:rsidRDefault="001A47DA" w:rsidP="00647D70">
      <w:pPr>
        <w:spacing w:line="400" w:lineRule="exact"/>
        <w:ind w:firstLineChars="200" w:firstLine="480"/>
        <w:rPr>
          <w:rFonts w:ascii="SimSun" w:eastAsia="SimSun" w:hAnsi="SimSun" w:cs="Hiragino Sans GB W3"/>
          <w:color w:val="232B2D"/>
          <w:lang w:val="en-US"/>
        </w:rPr>
      </w:pPr>
      <w:r>
        <w:rPr>
          <w:rFonts w:ascii="SimSun" w:eastAsia="SimSun" w:hAnsi="SimSun" w:cs="Hiragino Sans GB W3" w:hint="eastAsia"/>
          <w:color w:val="232B2D"/>
          <w:lang w:val="en-US"/>
        </w:rPr>
        <w:t>3）着陆页</w:t>
      </w:r>
      <w:r>
        <w:rPr>
          <w:rFonts w:ascii="SimSun" w:eastAsia="SimSun" w:hAnsi="SimSun" w:cs="Hiragino Sans GB W3" w:hint="eastAsia"/>
          <w:color w:val="232B2D"/>
          <w:lang w:val="en-US"/>
        </w:rPr>
        <w:t>「</w:t>
      </w:r>
      <w:r w:rsidRPr="001A47DA">
        <w:rPr>
          <w:rFonts w:ascii="SimSun" w:eastAsia="SimSun" w:hAnsi="SimSun" w:cs="Hiragino Sans GB W3" w:hint="eastAsia"/>
          <w:color w:val="232B2D"/>
          <w:lang w:val="en-US"/>
        </w:rPr>
        <w:t>完整</w:t>
      </w:r>
      <w:r>
        <w:rPr>
          <w:rFonts w:ascii="SimSun" w:eastAsia="SimSun" w:hAnsi="SimSun" w:cs="Hiragino Sans GB W3" w:hint="eastAsia"/>
          <w:color w:val="232B2D"/>
          <w:lang w:val="en-US"/>
        </w:rPr>
        <w:t>网页截图</w:t>
      </w:r>
      <w:r>
        <w:rPr>
          <w:rFonts w:ascii="SimSun" w:eastAsia="SimSun" w:hAnsi="SimSun" w:cs="Hiragino Sans GB W3" w:hint="eastAsia"/>
          <w:color w:val="232B2D"/>
          <w:lang w:val="en-US"/>
        </w:rPr>
        <w:t>」</w:t>
      </w:r>
      <w:r>
        <w:rPr>
          <w:rFonts w:ascii="SimSun" w:eastAsia="SimSun" w:hAnsi="SimSun" w:cs="Hiragino Sans GB W3" w:hint="eastAsia"/>
          <w:color w:val="232B2D"/>
          <w:lang w:val="en-US"/>
        </w:rPr>
        <w:t>粘贴在此处：</w:t>
      </w:r>
    </w:p>
    <w:sectPr w:rsidR="00647D70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3C4C2" w14:textId="77777777" w:rsidR="007900BB" w:rsidRDefault="007900BB">
      <w:pPr>
        <w:spacing w:before="0" w:after="0" w:line="240" w:lineRule="auto"/>
      </w:pPr>
      <w:r>
        <w:separator/>
      </w:r>
    </w:p>
  </w:endnote>
  <w:endnote w:type="continuationSeparator" w:id="0">
    <w:p w14:paraId="2C4F1BD3" w14:textId="77777777" w:rsidR="007900BB" w:rsidRDefault="007900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155AE8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  <w:sz w:val="21"/>
      </w:rPr>
    </w:pP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separate"/>
    </w:r>
    <w:r w:rsidR="007900BB">
      <w:rPr>
        <w:rStyle w:val="aff6"/>
        <w:rFonts w:ascii="Microsoft YaHei Light" w:hAnsi="Microsoft YaHei Light"/>
        <w:noProof/>
        <w:color w:val="000000" w:themeColor="text1"/>
        <w:sz w:val="21"/>
      </w:rPr>
      <w:t>- 1 -</w:t>
    </w:r>
    <w:r w:rsidRPr="00155AE8">
      <w:rPr>
        <w:rStyle w:val="aff6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0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26CFF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F33FA" w14:textId="77777777" w:rsidR="007900BB" w:rsidRDefault="007900BB">
      <w:pPr>
        <w:spacing w:before="0" w:after="0" w:line="240" w:lineRule="auto"/>
      </w:pPr>
      <w:r>
        <w:separator/>
      </w:r>
    </w:p>
  </w:footnote>
  <w:footnote w:type="continuationSeparator" w:id="0">
    <w:p w14:paraId="18541EEF" w14:textId="77777777" w:rsidR="007900BB" w:rsidRDefault="007900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D7E2FC6" w:rsidR="00F61867" w:rsidRPr="00914D9C" w:rsidRDefault="00914D9C" w:rsidP="00914D9C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7AF9C4A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>
    <w:nsid w:val="385C6947"/>
    <w:multiLevelType w:val="hybridMultilevel"/>
    <w:tmpl w:val="EBBC0824"/>
    <w:lvl w:ilvl="0" w:tplc="C856257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D58B1"/>
    <w:rsid w:val="002E4487"/>
    <w:rsid w:val="002E47E0"/>
    <w:rsid w:val="00300FD6"/>
    <w:rsid w:val="003073DA"/>
    <w:rsid w:val="0032522E"/>
    <w:rsid w:val="003436FA"/>
    <w:rsid w:val="00413361"/>
    <w:rsid w:val="00426CFF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D6705"/>
    <w:rsid w:val="00820BA4"/>
    <w:rsid w:val="008223D2"/>
    <w:rsid w:val="008258FA"/>
    <w:rsid w:val="008527CD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73F61"/>
    <w:rsid w:val="00DB2056"/>
    <w:rsid w:val="00DB2409"/>
    <w:rsid w:val="00DE0C36"/>
    <w:rsid w:val="00DF798F"/>
    <w:rsid w:val="00E16EFB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SimSun" w:eastAsia="SimSun" w:hAnsi="SimSun" w:cs="Hiragino Sans GB W3"/>
      <w:b/>
      <w:bCs/>
      <w:color w:val="232B2D"/>
      <w:sz w:val="28"/>
      <w:szCs w:val="28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368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_&#39033;&#30446;&#27169;&#29256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DF587A-CC9D-754D-9B7E-F27CE564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133</TotalTime>
  <Pages>4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2016-10-31T11:02:00Z</cp:lastPrinted>
  <dcterms:created xsi:type="dcterms:W3CDTF">2016-11-07T05:11:00Z</dcterms:created>
  <dcterms:modified xsi:type="dcterms:W3CDTF">2017-10-17T13:05:00Z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